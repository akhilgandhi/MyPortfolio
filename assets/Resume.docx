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14:paraId="50C9EEDA" w14:textId="77777777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14A3327D" w14:textId="77777777" w:rsidR="00556337" w:rsidRPr="00565B06" w:rsidRDefault="00DA5C80" w:rsidP="00E5521B">
            <w:pPr>
              <w:pStyle w:val="Title"/>
            </w:pPr>
            <w:r>
              <w:t>AKhil</w:t>
            </w:r>
          </w:p>
          <w:p w14:paraId="53D499C9" w14:textId="77777777" w:rsidR="00FE18B2" w:rsidRPr="00565B06" w:rsidRDefault="00DA5C80" w:rsidP="00E5521B">
            <w:pPr>
              <w:pStyle w:val="Subtitle"/>
            </w:pPr>
            <w:r>
              <w:t>Gandhi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39"/>
            </w:tblGrid>
            <w:tr w:rsidR="00323C3F" w:rsidRPr="009D0878" w14:paraId="5F725277" w14:textId="77777777" w:rsidTr="00FE7443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E1C8C96" w14:textId="77777777" w:rsidR="00323C3F" w:rsidRPr="009D0878" w:rsidRDefault="00C43ACA" w:rsidP="00323C3F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FF73EEA6D8584BF59198A5F33C74DE6C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DA5C80">
                        <w:t>Street12, Krishna Nagar, Roorkee, Uttarakhand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84A24CB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728C313" wp14:editId="41D05225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040EEF6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2EB66845" w14:textId="77777777" w:rsidTr="00FE7443">
              <w:sdt>
                <w:sdtPr>
                  <w:alias w:val="Enter phone:"/>
                  <w:tag w:val="Enter phone:"/>
                  <w:id w:val="-1849400302"/>
                  <w:placeholder>
                    <w:docPart w:val="1DA9849FCC3445A19C42EE5499D3912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3FD28D73" w14:textId="77777777" w:rsidR="00323C3F" w:rsidRPr="009D0878" w:rsidRDefault="00DA5C80" w:rsidP="00323C3F">
                      <w:pPr>
                        <w:pStyle w:val="ContactInfo"/>
                      </w:pPr>
                      <w:r>
                        <w:t>+91-9073509708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0B89560A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FEC2FA7" wp14:editId="52ED0E2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D428076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4D025938" w14:textId="77777777" w:rsidTr="00FE7443">
              <w:sdt>
                <w:sdtPr>
                  <w:alias w:val="Enter email:"/>
                  <w:tag w:val="Enter email:"/>
                  <w:id w:val="-675184368"/>
                  <w:placeholder>
                    <w:docPart w:val="568C74CC47DA4543BBF5F2A4F6873DCC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6CAE01B" w14:textId="77777777" w:rsidR="00323C3F" w:rsidRPr="009D0878" w:rsidRDefault="00DA5C80" w:rsidP="00323C3F">
                      <w:pPr>
                        <w:pStyle w:val="ContactInfo"/>
                      </w:pPr>
                      <w:r>
                        <w:t>akhilgandhi@live.in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00438C2" w14:textId="77777777"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B45E5EE" wp14:editId="7392D8E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AC13EC0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4F8641C1" w14:textId="77777777" w:rsidTr="00FE7443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6E25A503" w14:textId="77777777" w:rsidR="00323C3F" w:rsidRPr="009D0878" w:rsidRDefault="00323C3F" w:rsidP="00323C3F">
                  <w:pPr>
                    <w:pStyle w:val="ContactInfo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353864F8" w14:textId="77777777" w:rsidR="00323C3F" w:rsidRPr="009D0878" w:rsidRDefault="00323C3F" w:rsidP="00323C3F">
                  <w:pPr>
                    <w:pStyle w:val="Icons"/>
                  </w:pPr>
                </w:p>
              </w:tc>
            </w:tr>
            <w:tr w:rsidR="00323C3F" w:rsidRPr="009D0878" w14:paraId="363FEF53" w14:textId="77777777" w:rsidTr="00FE7443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6C9563C6" w14:textId="77777777" w:rsidR="00323C3F" w:rsidRPr="009D0878" w:rsidRDefault="00323C3F" w:rsidP="00DA5C80">
                  <w:pPr>
                    <w:pStyle w:val="ContactInfo"/>
                    <w:jc w:val="left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3A219AE4" w14:textId="77777777" w:rsidR="00323C3F" w:rsidRPr="009D0878" w:rsidRDefault="00323C3F" w:rsidP="00DA5C80">
                  <w:pPr>
                    <w:pStyle w:val="Icons"/>
                    <w:jc w:val="left"/>
                  </w:pPr>
                </w:p>
              </w:tc>
            </w:tr>
          </w:tbl>
          <w:p w14:paraId="4DCD1C77" w14:textId="77777777" w:rsidR="00E5521B" w:rsidRPr="00565B06" w:rsidRDefault="00E5521B" w:rsidP="00DF2C9D">
            <w:pPr>
              <w:pStyle w:val="ContactInfo"/>
            </w:pPr>
          </w:p>
        </w:tc>
        <w:bookmarkStart w:id="0" w:name="_GoBack"/>
        <w:bookmarkEnd w:id="0"/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BCD488E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6DDCF111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F80086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50190B24" w14:textId="77777777" w:rsidR="000E24AC" w:rsidRPr="00565B06" w:rsidRDefault="00C43ACA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E08DDB769F9E4CF3B6C56BA88ED14A8E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14:paraId="3D655FAE" w14:textId="3B2C76C7" w:rsidR="005C0B8B" w:rsidRDefault="00E9368D" w:rsidP="005C0B8B">
      <w:pPr>
        <w:spacing w:after="17" w:line="259" w:lineRule="auto"/>
        <w:rPr>
          <w:szCs w:val="24"/>
        </w:rPr>
      </w:pPr>
      <w:r>
        <w:rPr>
          <w:szCs w:val="24"/>
        </w:rPr>
        <w:t>Inquisitive, energetic computer science engineer, with a strong foundation of math, logic and good programming skills. Seeking to leverage solid skills in collaboration, communication, research</w:t>
      </w:r>
      <w:r w:rsidR="00E479EE">
        <w:rPr>
          <w:szCs w:val="24"/>
        </w:rPr>
        <w:t>,</w:t>
      </w:r>
      <w:r>
        <w:rPr>
          <w:szCs w:val="24"/>
        </w:rPr>
        <w:t xml:space="preserve"> </w:t>
      </w:r>
      <w:r w:rsidRPr="00E479EE">
        <w:rPr>
          <w:noProof/>
          <w:szCs w:val="24"/>
        </w:rPr>
        <w:t>and</w:t>
      </w:r>
      <w:r>
        <w:rPr>
          <w:szCs w:val="24"/>
        </w:rPr>
        <w:t xml:space="preserve"> development as a programmer</w:t>
      </w:r>
      <w:r w:rsidR="008B42EC">
        <w:rPr>
          <w:szCs w:val="24"/>
        </w:rPr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1EE4DF1A" w14:textId="77777777" w:rsidTr="005C0B8B">
        <w:tc>
          <w:tcPr>
            <w:tcW w:w="725" w:type="dxa"/>
            <w:tcMar>
              <w:right w:w="216" w:type="dxa"/>
            </w:tcMar>
            <w:vAlign w:val="bottom"/>
          </w:tcPr>
          <w:p w14:paraId="751465DB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ABF928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A9485FC" w14:textId="77777777" w:rsidR="00A77B4D" w:rsidRPr="00565B06" w:rsidRDefault="00C43ACA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68F413F03D214ADC913ADB8E87954E26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4D4FB805" w14:textId="77777777" w:rsidR="007C0E0E" w:rsidRPr="00565B06" w:rsidRDefault="00DA5C80" w:rsidP="00B47E1E">
      <w:pPr>
        <w:pStyle w:val="Heading2"/>
      </w:pPr>
      <w:r>
        <w:t>Bachelors of Technology</w:t>
      </w:r>
      <w:r w:rsidR="007C0E0E" w:rsidRPr="00565B06">
        <w:t xml:space="preserve"> | </w:t>
      </w:r>
      <w:r>
        <w:rPr>
          <w:rStyle w:val="Emphasis"/>
        </w:rPr>
        <w:t>Lovely Professional University</w:t>
      </w:r>
      <w:r w:rsidR="00CE5A98">
        <w:rPr>
          <w:rStyle w:val="Emphasis"/>
        </w:rPr>
        <w:t>, Phagwara</w:t>
      </w:r>
    </w:p>
    <w:p w14:paraId="06536DEA" w14:textId="77777777" w:rsidR="007C0E0E" w:rsidRPr="00565B06" w:rsidRDefault="00DA5C80" w:rsidP="004F199F">
      <w:pPr>
        <w:pStyle w:val="Heading3"/>
      </w:pPr>
      <w:r>
        <w:t>august 2011</w:t>
      </w:r>
      <w:r w:rsidR="007C0E0E" w:rsidRPr="00565B06">
        <w:t xml:space="preserve"> – </w:t>
      </w:r>
      <w:r>
        <w:t>August 2015</w:t>
      </w:r>
    </w:p>
    <w:p w14:paraId="49AC522B" w14:textId="77777777" w:rsidR="000E24AC" w:rsidRDefault="005C0B8B" w:rsidP="00837D5E">
      <w:pPr>
        <w:pStyle w:val="ListBullet"/>
      </w:pPr>
      <w:r>
        <w:t xml:space="preserve">Secured an overall GPA of </w:t>
      </w:r>
      <w:r w:rsidR="00E9368D">
        <w:t>7.81</w:t>
      </w:r>
    </w:p>
    <w:p w14:paraId="72D9233F" w14:textId="77777777" w:rsidR="007832CF" w:rsidRDefault="00CE5A98" w:rsidP="00837D5E">
      <w:pPr>
        <w:pStyle w:val="ListBullet"/>
      </w:pPr>
      <w:r>
        <w:t xml:space="preserve">Favorite area of study: </w:t>
      </w:r>
      <w:r w:rsidR="007832CF">
        <w:t>Network Securities and Cryptography</w:t>
      </w:r>
    </w:p>
    <w:p w14:paraId="0F2A09BF" w14:textId="77777777" w:rsidR="00E9368D" w:rsidRPr="00565B06" w:rsidRDefault="007832CF" w:rsidP="00837D5E">
      <w:pPr>
        <w:pStyle w:val="ListBullet"/>
      </w:pPr>
      <w:r>
        <w:t>Extracurricular project: Developed a secured management portal for a local music company.</w:t>
      </w:r>
    </w:p>
    <w:p w14:paraId="5AC4A08E" w14:textId="77777777" w:rsidR="007C0E0E" w:rsidRPr="00565B06" w:rsidRDefault="00DA5C80" w:rsidP="00B47E1E">
      <w:pPr>
        <w:pStyle w:val="Heading2"/>
      </w:pPr>
      <w:r>
        <w:t>SSC</w:t>
      </w:r>
      <w:r w:rsidR="007C0E0E" w:rsidRPr="00565B06">
        <w:t xml:space="preserve"> | </w:t>
      </w:r>
      <w:r>
        <w:rPr>
          <w:rStyle w:val="Emphasis"/>
        </w:rPr>
        <w:t>Kendriya Vidyalaya No. 1, Roorkee</w:t>
      </w:r>
    </w:p>
    <w:p w14:paraId="44503BF5" w14:textId="77777777" w:rsidR="00755C0E" w:rsidRDefault="00DA5C80" w:rsidP="007832CF">
      <w:pPr>
        <w:pStyle w:val="Heading3"/>
      </w:pPr>
      <w:r>
        <w:t>April 2010</w:t>
      </w:r>
      <w:r w:rsidR="007C0E0E" w:rsidRPr="00565B06">
        <w:t xml:space="preserve"> – </w:t>
      </w:r>
      <w:r>
        <w:t>March 2011</w:t>
      </w:r>
    </w:p>
    <w:p w14:paraId="5518EDB6" w14:textId="77777777" w:rsidR="007832CF" w:rsidRDefault="007832CF" w:rsidP="00837D5E">
      <w:pPr>
        <w:pStyle w:val="ListBullet"/>
      </w:pPr>
      <w:r>
        <w:t>Secured an overall percentage of 78%.</w:t>
      </w:r>
    </w:p>
    <w:p w14:paraId="38643270" w14:textId="77777777" w:rsidR="007832CF" w:rsidRDefault="007832CF" w:rsidP="00837D5E">
      <w:pPr>
        <w:pStyle w:val="ListBullet"/>
      </w:pPr>
      <w:r>
        <w:t>Favorite class: computer science, and mathematics.</w:t>
      </w:r>
    </w:p>
    <w:p w14:paraId="76EFCBED" w14:textId="77777777" w:rsidR="007832CF" w:rsidRPr="00565B06" w:rsidRDefault="007832CF" w:rsidP="00837D5E">
      <w:pPr>
        <w:pStyle w:val="ListBullet"/>
      </w:pPr>
      <w:r>
        <w:t>Extracurricular activities: Took part in Annual Science exhibition and displayed the model demonstrating the effective utilization and conservation of water</w:t>
      </w:r>
      <w:r w:rsidR="00907506">
        <w:t>.</w:t>
      </w:r>
    </w:p>
    <w:p w14:paraId="686F29BF" w14:textId="77777777" w:rsidR="00755C0E" w:rsidRPr="00565B06" w:rsidRDefault="00755C0E" w:rsidP="00755C0E">
      <w:pPr>
        <w:pStyle w:val="Heading2"/>
      </w:pPr>
      <w:r>
        <w:t>HSC</w:t>
      </w:r>
      <w:r w:rsidRPr="00565B06">
        <w:t xml:space="preserve"> | </w:t>
      </w:r>
      <w:r>
        <w:rPr>
          <w:rStyle w:val="Emphasis"/>
        </w:rPr>
        <w:t>Kendriya Vidyalaya, Lansdowne</w:t>
      </w:r>
    </w:p>
    <w:p w14:paraId="0BA17EE6" w14:textId="77777777" w:rsidR="00755C0E" w:rsidRPr="00565B06" w:rsidRDefault="00755C0E" w:rsidP="00755C0E">
      <w:pPr>
        <w:pStyle w:val="Heading3"/>
      </w:pPr>
      <w:r>
        <w:t>April 2008</w:t>
      </w:r>
      <w:r w:rsidRPr="00565B06">
        <w:t xml:space="preserve"> – </w:t>
      </w:r>
      <w:r>
        <w:t>March 2009</w:t>
      </w:r>
    </w:p>
    <w:p w14:paraId="4D8DF05B" w14:textId="77777777" w:rsidR="007C0E0E" w:rsidRDefault="007832CF" w:rsidP="00837D5E">
      <w:pPr>
        <w:pStyle w:val="ListBullet"/>
      </w:pPr>
      <w:r>
        <w:t>Secured an overall percentage of 88%.</w:t>
      </w:r>
    </w:p>
    <w:p w14:paraId="594AB2BE" w14:textId="77777777" w:rsidR="007832CF" w:rsidRDefault="007832CF" w:rsidP="00837D5E">
      <w:pPr>
        <w:pStyle w:val="ListBullet"/>
      </w:pPr>
      <w:r>
        <w:t>Favorite class: mathematics and general science</w:t>
      </w:r>
      <w:r w:rsidR="00907506">
        <w:t>.</w:t>
      </w:r>
    </w:p>
    <w:p w14:paraId="21B7FB24" w14:textId="77777777" w:rsidR="00907506" w:rsidRPr="00565B06" w:rsidRDefault="00907506" w:rsidP="00837D5E">
      <w:pPr>
        <w:pStyle w:val="ListBullet"/>
      </w:pPr>
      <w:r>
        <w:t>Extracurricular activities: took part in annual science exhibition and annual drawing competition.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369D9F41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A2A5EEF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D021AE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688BBE9" w14:textId="77777777" w:rsidR="005E088C" w:rsidRPr="00565B06" w:rsidRDefault="00C43ACA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D8AC1E9722E54D329653780E2329AD4F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57F350A3" w14:textId="01B797FA" w:rsidR="005E088C" w:rsidRPr="00565B06" w:rsidRDefault="00755C0E" w:rsidP="00B47E1E">
      <w:pPr>
        <w:pStyle w:val="Heading2"/>
      </w:pPr>
      <w:r>
        <w:t>Programmer Analyst</w:t>
      </w:r>
      <w:r w:rsidR="005E088C" w:rsidRPr="00565B06">
        <w:t xml:space="preserve"> | </w:t>
      </w:r>
      <w:r>
        <w:rPr>
          <w:rStyle w:val="Emphasis"/>
        </w:rPr>
        <w:t>Cognizant Technology Solutions</w:t>
      </w:r>
    </w:p>
    <w:p w14:paraId="2C6956C1" w14:textId="77777777" w:rsidR="005E088C" w:rsidRPr="00565B06" w:rsidRDefault="00755C0E" w:rsidP="004F199F">
      <w:pPr>
        <w:pStyle w:val="Heading3"/>
      </w:pPr>
      <w:r>
        <w:t>March 2016</w:t>
      </w:r>
      <w:r w:rsidR="005E088C" w:rsidRPr="00565B06">
        <w:t xml:space="preserve"> – </w:t>
      </w:r>
      <w:r w:rsidR="00E9368D">
        <w:t>January 2018</w:t>
      </w:r>
    </w:p>
    <w:p w14:paraId="60320646" w14:textId="354D9F87" w:rsidR="005E088C" w:rsidRDefault="00E9368D" w:rsidP="0058545E">
      <w:pPr>
        <w:pStyle w:val="ListBullet"/>
      </w:pPr>
      <w:r>
        <w:t xml:space="preserve">Responsible for daily development work for </w:t>
      </w:r>
      <w:r w:rsidR="00DD001F">
        <w:t>CITI bank</w:t>
      </w:r>
    </w:p>
    <w:p w14:paraId="7A27954D" w14:textId="1AA8F780" w:rsidR="00E9368D" w:rsidRDefault="00395BF2" w:rsidP="0058545E">
      <w:pPr>
        <w:pStyle w:val="ListBullet"/>
      </w:pPr>
      <w:r>
        <w:t xml:space="preserve">Worked in the </w:t>
      </w:r>
      <w:r w:rsidR="00114B1C" w:rsidRPr="00E479EE">
        <w:rPr>
          <w:noProof/>
        </w:rPr>
        <w:t>SOAP</w:t>
      </w:r>
      <w:r w:rsidR="00E479EE">
        <w:rPr>
          <w:noProof/>
        </w:rPr>
        <w:t>-</w:t>
      </w:r>
      <w:r w:rsidR="00114B1C" w:rsidRPr="00E479EE">
        <w:rPr>
          <w:noProof/>
        </w:rPr>
        <w:t>based</w:t>
      </w:r>
      <w:r w:rsidR="00114B1C">
        <w:t xml:space="preserve"> </w:t>
      </w:r>
      <w:r w:rsidR="00622089">
        <w:t xml:space="preserve">web services project which manages </w:t>
      </w:r>
      <w:r w:rsidR="007533E6">
        <w:t xml:space="preserve">the entitlement checking for users and clients </w:t>
      </w:r>
      <w:r w:rsidR="00A35B33">
        <w:t xml:space="preserve">and provide workflow management </w:t>
      </w:r>
      <w:r w:rsidR="00E33E44">
        <w:t>for ban</w:t>
      </w:r>
      <w:r w:rsidR="008B42EC">
        <w:t>k related</w:t>
      </w:r>
      <w:r w:rsidR="00E33E44">
        <w:t xml:space="preserve"> tasks.</w:t>
      </w:r>
    </w:p>
    <w:p w14:paraId="5B979E10" w14:textId="77777777" w:rsidR="00CE5A98" w:rsidRPr="00565B06" w:rsidRDefault="00CE5A98" w:rsidP="0058545E">
      <w:pPr>
        <w:pStyle w:val="ListBullet"/>
      </w:pPr>
      <w:r>
        <w:t xml:space="preserve">Took initiative for providing continuous build and deployment activities.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0ECAE80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297A5A6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F0F1F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EBAC956" w14:textId="77777777" w:rsidR="00143224" w:rsidRPr="00565B06" w:rsidRDefault="00C43ACA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1880420C8B2C402AA0060CC4C605D0F3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5488"/>
      </w:tblGrid>
      <w:tr w:rsidR="00C06CB0" w:rsidRPr="00565B06" w14:paraId="55A0249F" w14:textId="77777777" w:rsidTr="00837D5E">
        <w:tc>
          <w:tcPr>
            <w:tcW w:w="0" w:type="auto"/>
          </w:tcPr>
          <w:p w14:paraId="1932EFF1" w14:textId="77777777" w:rsidR="00C06CB0" w:rsidRPr="00565B06" w:rsidRDefault="00C06CB0" w:rsidP="00565B06">
            <w:pPr>
              <w:pStyle w:val="ListBullet"/>
              <w:spacing w:after="80"/>
            </w:pPr>
            <w:r>
              <w:t>Java, SQL, C++, and Spring Core</w:t>
            </w:r>
          </w:p>
          <w:p w14:paraId="522B9CE8" w14:textId="7FF461F5" w:rsidR="00C06CB0" w:rsidRDefault="00C06CB0" w:rsidP="00316CE4">
            <w:pPr>
              <w:pStyle w:val="ListBullet"/>
              <w:spacing w:after="80"/>
            </w:pPr>
            <w:r>
              <w:lastRenderedPageBreak/>
              <w:t xml:space="preserve">Exceptionally skilled in aspects </w:t>
            </w:r>
            <w:r w:rsidRPr="00E479EE">
              <w:rPr>
                <w:noProof/>
              </w:rPr>
              <w:t>o</w:t>
            </w:r>
            <w:r w:rsidR="00E479EE">
              <w:rPr>
                <w:noProof/>
              </w:rPr>
              <w:t>f</w:t>
            </w:r>
            <w:r>
              <w:t xml:space="preserve"> </w:t>
            </w:r>
            <w:r w:rsidR="002E1580">
              <w:t>Java.</w:t>
            </w:r>
          </w:p>
          <w:p w14:paraId="6E2F5E80" w14:textId="77777777" w:rsidR="00C06CB0" w:rsidRDefault="00C06CB0" w:rsidP="00316CE4">
            <w:pPr>
              <w:pStyle w:val="ListBullet"/>
              <w:spacing w:after="80"/>
            </w:pPr>
            <w:r>
              <w:t>Strong leadership, communication, and collaborative skills</w:t>
            </w:r>
          </w:p>
          <w:p w14:paraId="2A4935C2" w14:textId="77777777" w:rsidR="00C06CB0" w:rsidRPr="00565B06" w:rsidRDefault="00C06CB0" w:rsidP="00316CE4">
            <w:pPr>
              <w:pStyle w:val="ListBullet"/>
              <w:spacing w:after="80"/>
            </w:pPr>
            <w:r>
              <w:t>Skilled in critical thinking, logic, and high math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4CE40EBC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7BA9DD19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B387EC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E93F328" w14:textId="77777777" w:rsidR="00AC7C34" w:rsidRPr="00565B06" w:rsidRDefault="00837D5E" w:rsidP="00AD6216">
            <w:pPr>
              <w:pStyle w:val="Heading1"/>
              <w:outlineLvl w:val="0"/>
            </w:pPr>
            <w:r>
              <w:t>Interests and passions</w:t>
            </w:r>
          </w:p>
        </w:tc>
      </w:tr>
    </w:tbl>
    <w:p w14:paraId="64162DE4" w14:textId="77777777" w:rsidR="00316CE4" w:rsidRDefault="00837D5E" w:rsidP="0058545E">
      <w:pPr>
        <w:pStyle w:val="ListBullet"/>
      </w:pPr>
      <w:r>
        <w:t>I love making portraits of picturesque locations I visit.</w:t>
      </w:r>
    </w:p>
    <w:p w14:paraId="41EB7DBD" w14:textId="4583CD54" w:rsidR="00837D5E" w:rsidRDefault="00837D5E" w:rsidP="0058545E">
      <w:pPr>
        <w:pStyle w:val="ListBullet"/>
      </w:pPr>
      <w:r>
        <w:t xml:space="preserve">Loves to </w:t>
      </w:r>
      <w:r w:rsidR="0058545E">
        <w:t xml:space="preserve">teach and increase awareness </w:t>
      </w:r>
      <w:r w:rsidR="00E479EE">
        <w:rPr>
          <w:noProof/>
        </w:rPr>
        <w:t>of</w:t>
      </w:r>
      <w:r w:rsidR="0058545E">
        <w:t xml:space="preserve"> computer science among students</w:t>
      </w:r>
    </w:p>
    <w:p w14:paraId="02438372" w14:textId="3A769396" w:rsidR="0058545E" w:rsidRPr="00565B06" w:rsidRDefault="0058545E" w:rsidP="0058545E">
      <w:pPr>
        <w:pStyle w:val="ListBullet"/>
      </w:pPr>
      <w:r>
        <w:t xml:space="preserve">Take interest in </w:t>
      </w:r>
      <w:r w:rsidRPr="00E479EE">
        <w:rPr>
          <w:noProof/>
        </w:rPr>
        <w:t>real</w:t>
      </w:r>
      <w:r w:rsidR="00E479EE">
        <w:rPr>
          <w:noProof/>
        </w:rPr>
        <w:t>-</w:t>
      </w:r>
      <w:r w:rsidRPr="00E479EE">
        <w:rPr>
          <w:noProof/>
        </w:rPr>
        <w:t>world</w:t>
      </w:r>
      <w:r>
        <w:t xml:space="preserve"> problems in my surrounding and try to solve those with my knowledge of computers.</w:t>
      </w:r>
    </w:p>
    <w:sectPr w:rsidR="0058545E" w:rsidRPr="00565B06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6D182" w14:textId="77777777" w:rsidR="00F64F96" w:rsidRDefault="00F64F96" w:rsidP="00F534FB">
      <w:pPr>
        <w:spacing w:after="0"/>
      </w:pPr>
      <w:r>
        <w:separator/>
      </w:r>
    </w:p>
  </w:endnote>
  <w:endnote w:type="continuationSeparator" w:id="0">
    <w:p w14:paraId="0C3D981C" w14:textId="77777777" w:rsidR="00F64F96" w:rsidRDefault="00F64F9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ABEBA" w14:textId="674D8ED3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79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0C8CF" w14:textId="77777777" w:rsidR="00F64F96" w:rsidRDefault="00F64F96" w:rsidP="00F534FB">
      <w:pPr>
        <w:spacing w:after="0"/>
      </w:pPr>
      <w:r>
        <w:separator/>
      </w:r>
    </w:p>
  </w:footnote>
  <w:footnote w:type="continuationSeparator" w:id="0">
    <w:p w14:paraId="392B543C" w14:textId="77777777" w:rsidR="00F64F96" w:rsidRDefault="00F64F9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27470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485D8E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6F907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0894EFF"/>
    <w:multiLevelType w:val="hybridMultilevel"/>
    <w:tmpl w:val="D884ED2C"/>
    <w:lvl w:ilvl="0" w:tplc="6486035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SyMDU0MTI0NrU0NTVW0lEKTi0uzszPAykwrAUAdDDkRywAAAA="/>
  </w:docVars>
  <w:rsids>
    <w:rsidRoot w:val="00DA5C80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14B1C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4CA8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D2E6A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63F92"/>
    <w:rsid w:val="00275C94"/>
    <w:rsid w:val="00277638"/>
    <w:rsid w:val="0028164F"/>
    <w:rsid w:val="002823BE"/>
    <w:rsid w:val="00297ED0"/>
    <w:rsid w:val="002A4EDA"/>
    <w:rsid w:val="002B3FC8"/>
    <w:rsid w:val="002E1580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5BF2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659C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8545E"/>
    <w:rsid w:val="0059085F"/>
    <w:rsid w:val="005A459B"/>
    <w:rsid w:val="005A74EC"/>
    <w:rsid w:val="005B3D67"/>
    <w:rsid w:val="005B437C"/>
    <w:rsid w:val="005C0B8B"/>
    <w:rsid w:val="005D0108"/>
    <w:rsid w:val="005E088C"/>
    <w:rsid w:val="005E6E43"/>
    <w:rsid w:val="005F4455"/>
    <w:rsid w:val="006104FF"/>
    <w:rsid w:val="00614B7C"/>
    <w:rsid w:val="00622089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33E6"/>
    <w:rsid w:val="00755346"/>
    <w:rsid w:val="00755C0E"/>
    <w:rsid w:val="00776E3A"/>
    <w:rsid w:val="007832CF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04078"/>
    <w:rsid w:val="00812148"/>
    <w:rsid w:val="00814B43"/>
    <w:rsid w:val="0083016A"/>
    <w:rsid w:val="00837D5E"/>
    <w:rsid w:val="00846AAE"/>
    <w:rsid w:val="00867081"/>
    <w:rsid w:val="008978E8"/>
    <w:rsid w:val="008A02C4"/>
    <w:rsid w:val="008A49A0"/>
    <w:rsid w:val="008A6538"/>
    <w:rsid w:val="008B42EC"/>
    <w:rsid w:val="008D4FC8"/>
    <w:rsid w:val="008D5A80"/>
    <w:rsid w:val="008E5483"/>
    <w:rsid w:val="008F4532"/>
    <w:rsid w:val="00907506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95B4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35B33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309C4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6CB0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CE5A98"/>
    <w:rsid w:val="00CF4071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A5C80"/>
    <w:rsid w:val="00DB0B61"/>
    <w:rsid w:val="00DD001F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3E44"/>
    <w:rsid w:val="00E379DC"/>
    <w:rsid w:val="00E46808"/>
    <w:rsid w:val="00E479EE"/>
    <w:rsid w:val="00E5521B"/>
    <w:rsid w:val="00E61D86"/>
    <w:rsid w:val="00E61FB1"/>
    <w:rsid w:val="00E63862"/>
    <w:rsid w:val="00E665C1"/>
    <w:rsid w:val="00E72DA3"/>
    <w:rsid w:val="00E9368D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64F96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800659"/>
  <w15:chartTrackingRefBased/>
  <w15:docId w15:val="{059972E0-883E-4386-AD53-EAF2E7D3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5C0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hil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73EEA6D8584BF59198A5F33C74D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5B81-1505-42A6-82EF-78982ABEE470}"/>
      </w:docPartPr>
      <w:docPartBody>
        <w:p w:rsidR="00CE50BA" w:rsidRDefault="003A2544">
          <w:pPr>
            <w:pStyle w:val="FF73EEA6D8584BF59198A5F33C74DE6C"/>
          </w:pPr>
          <w:r w:rsidRPr="009D0878">
            <w:t>Address</w:t>
          </w:r>
        </w:p>
      </w:docPartBody>
    </w:docPart>
    <w:docPart>
      <w:docPartPr>
        <w:name w:val="1DA9849FCC3445A19C42EE5499D39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27128-2786-4CE5-85FD-991E514EC903}"/>
      </w:docPartPr>
      <w:docPartBody>
        <w:p w:rsidR="00CE50BA" w:rsidRDefault="003A2544">
          <w:pPr>
            <w:pStyle w:val="1DA9849FCC3445A19C42EE5499D39127"/>
          </w:pPr>
          <w:r w:rsidRPr="009D0878">
            <w:t>Phone</w:t>
          </w:r>
        </w:p>
      </w:docPartBody>
    </w:docPart>
    <w:docPart>
      <w:docPartPr>
        <w:name w:val="568C74CC47DA4543BBF5F2A4F6873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32FE5-58B1-45DE-9085-BA6570E51BF3}"/>
      </w:docPartPr>
      <w:docPartBody>
        <w:p w:rsidR="00CE50BA" w:rsidRDefault="003A2544">
          <w:pPr>
            <w:pStyle w:val="568C74CC47DA4543BBF5F2A4F6873DCC"/>
          </w:pPr>
          <w:r w:rsidRPr="009D0878">
            <w:t>Email</w:t>
          </w:r>
        </w:p>
      </w:docPartBody>
    </w:docPart>
    <w:docPart>
      <w:docPartPr>
        <w:name w:val="E08DDB769F9E4CF3B6C56BA88ED14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66512-5104-4A7A-8F66-B483983FF754}"/>
      </w:docPartPr>
      <w:docPartBody>
        <w:p w:rsidR="00CE50BA" w:rsidRDefault="003A2544">
          <w:pPr>
            <w:pStyle w:val="E08DDB769F9E4CF3B6C56BA88ED14A8E"/>
          </w:pPr>
          <w:r w:rsidRPr="00565B06">
            <w:t>Objective</w:t>
          </w:r>
        </w:p>
      </w:docPartBody>
    </w:docPart>
    <w:docPart>
      <w:docPartPr>
        <w:name w:val="68F413F03D214ADC913ADB8E87954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00C92-EFAA-4FFE-AC88-438D131D88A7}"/>
      </w:docPartPr>
      <w:docPartBody>
        <w:p w:rsidR="00CE50BA" w:rsidRDefault="003A2544">
          <w:pPr>
            <w:pStyle w:val="68F413F03D214ADC913ADB8E87954E26"/>
          </w:pPr>
          <w:r w:rsidRPr="00565B06">
            <w:t>Education</w:t>
          </w:r>
        </w:p>
      </w:docPartBody>
    </w:docPart>
    <w:docPart>
      <w:docPartPr>
        <w:name w:val="D8AC1E9722E54D329653780E2329A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2FDDB-77DF-47AC-B1A9-180BF75B411F}"/>
      </w:docPartPr>
      <w:docPartBody>
        <w:p w:rsidR="00CE50BA" w:rsidRDefault="003A2544">
          <w:pPr>
            <w:pStyle w:val="D8AC1E9722E54D329653780E2329AD4F"/>
          </w:pPr>
          <w:r w:rsidRPr="00565B06">
            <w:t>Experience</w:t>
          </w:r>
        </w:p>
      </w:docPartBody>
    </w:docPart>
    <w:docPart>
      <w:docPartPr>
        <w:name w:val="1880420C8B2C402AA0060CC4C605D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CE37C-0F7D-4D27-A0EB-BC73AAB0DFD3}"/>
      </w:docPartPr>
      <w:docPartBody>
        <w:p w:rsidR="00CE50BA" w:rsidRDefault="003A2544">
          <w:pPr>
            <w:pStyle w:val="1880420C8B2C402AA0060CC4C605D0F3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DF"/>
    <w:rsid w:val="00007105"/>
    <w:rsid w:val="003A2544"/>
    <w:rsid w:val="003E09DF"/>
    <w:rsid w:val="00CE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BEE530BD92412CB04629147F16A007">
    <w:name w:val="B0BEE530BD92412CB04629147F16A007"/>
  </w:style>
  <w:style w:type="paragraph" w:customStyle="1" w:styleId="CA1F76864A574688B545E5CC089DC7B1">
    <w:name w:val="CA1F76864A574688B545E5CC089DC7B1"/>
  </w:style>
  <w:style w:type="paragraph" w:customStyle="1" w:styleId="FF73EEA6D8584BF59198A5F33C74DE6C">
    <w:name w:val="FF73EEA6D8584BF59198A5F33C74DE6C"/>
  </w:style>
  <w:style w:type="paragraph" w:customStyle="1" w:styleId="1DA9849FCC3445A19C42EE5499D39127">
    <w:name w:val="1DA9849FCC3445A19C42EE5499D39127"/>
  </w:style>
  <w:style w:type="paragraph" w:customStyle="1" w:styleId="568C74CC47DA4543BBF5F2A4F6873DCC">
    <w:name w:val="568C74CC47DA4543BBF5F2A4F6873DCC"/>
  </w:style>
  <w:style w:type="paragraph" w:customStyle="1" w:styleId="02E75B4AE67E473887D60520D22829B8">
    <w:name w:val="02E75B4AE67E473887D60520D22829B8"/>
  </w:style>
  <w:style w:type="paragraph" w:customStyle="1" w:styleId="6AC21A5D1A0E45F0800BDF1371AF7854">
    <w:name w:val="6AC21A5D1A0E45F0800BDF1371AF7854"/>
  </w:style>
  <w:style w:type="paragraph" w:customStyle="1" w:styleId="E08DDB769F9E4CF3B6C56BA88ED14A8E">
    <w:name w:val="E08DDB769F9E4CF3B6C56BA88ED14A8E"/>
  </w:style>
  <w:style w:type="paragraph" w:customStyle="1" w:styleId="0E1E6107E8B046F5B17C83FD3829FF76">
    <w:name w:val="0E1E6107E8B046F5B17C83FD3829FF76"/>
  </w:style>
  <w:style w:type="paragraph" w:customStyle="1" w:styleId="68F413F03D214ADC913ADB8E87954E26">
    <w:name w:val="68F413F03D214ADC913ADB8E87954E26"/>
  </w:style>
  <w:style w:type="paragraph" w:customStyle="1" w:styleId="D7EA85428F6F453699BBEDDFEFB7538F">
    <w:name w:val="D7EA85428F6F453699BBEDDFEFB7538F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6EDAFD6C051C45C9A2654FEA449C2C4E">
    <w:name w:val="6EDAFD6C051C45C9A2654FEA449C2C4E"/>
  </w:style>
  <w:style w:type="paragraph" w:customStyle="1" w:styleId="73649D33FC95450689A21B1BE48453D7">
    <w:name w:val="73649D33FC95450689A21B1BE48453D7"/>
  </w:style>
  <w:style w:type="paragraph" w:customStyle="1" w:styleId="FE1AF557DAA4481CAD59E21FFC4A95E1">
    <w:name w:val="FE1AF557DAA4481CAD59E21FFC4A95E1"/>
  </w:style>
  <w:style w:type="paragraph" w:customStyle="1" w:styleId="EBF08FFF62054A5CA2BD1B4145EA15C1">
    <w:name w:val="EBF08FFF62054A5CA2BD1B4145EA15C1"/>
  </w:style>
  <w:style w:type="paragraph" w:customStyle="1" w:styleId="AF63B3B1E877452791324E3CA8BC1F6E">
    <w:name w:val="AF63B3B1E877452791324E3CA8BC1F6E"/>
  </w:style>
  <w:style w:type="paragraph" w:customStyle="1" w:styleId="133C9E0795E9466BADF08369E1F4ADC9">
    <w:name w:val="133C9E0795E9466BADF08369E1F4ADC9"/>
  </w:style>
  <w:style w:type="paragraph" w:customStyle="1" w:styleId="F9FE8939C6D64E77A33C47D950F076A0">
    <w:name w:val="F9FE8939C6D64E77A33C47D950F076A0"/>
  </w:style>
  <w:style w:type="paragraph" w:customStyle="1" w:styleId="CC80D6F2FB584044A6EC80F7F6DA4F92">
    <w:name w:val="CC80D6F2FB584044A6EC80F7F6DA4F92"/>
  </w:style>
  <w:style w:type="paragraph" w:customStyle="1" w:styleId="8F34DD865F43483F955D1AFE2E78C781">
    <w:name w:val="8F34DD865F43483F955D1AFE2E78C781"/>
  </w:style>
  <w:style w:type="paragraph" w:customStyle="1" w:styleId="D8AC1E9722E54D329653780E2329AD4F">
    <w:name w:val="D8AC1E9722E54D329653780E2329AD4F"/>
  </w:style>
  <w:style w:type="paragraph" w:customStyle="1" w:styleId="9420F07FE5B74DAFB2E53C89349137ED">
    <w:name w:val="9420F07FE5B74DAFB2E53C89349137ED"/>
  </w:style>
  <w:style w:type="paragraph" w:customStyle="1" w:styleId="58CA907E1D194B0881DF6D88EE1162B8">
    <w:name w:val="58CA907E1D194B0881DF6D88EE1162B8"/>
  </w:style>
  <w:style w:type="paragraph" w:customStyle="1" w:styleId="DAFD6DF1CD5F46BCAD3BD2732B228C03">
    <w:name w:val="DAFD6DF1CD5F46BCAD3BD2732B228C03"/>
  </w:style>
  <w:style w:type="paragraph" w:customStyle="1" w:styleId="07B11BCAECB64B9CA621362F6833B06C">
    <w:name w:val="07B11BCAECB64B9CA621362F6833B06C"/>
  </w:style>
  <w:style w:type="paragraph" w:customStyle="1" w:styleId="6602EE1F28594E399FBB3D73BB82F35B">
    <w:name w:val="6602EE1F28594E399FBB3D73BB82F35B"/>
  </w:style>
  <w:style w:type="paragraph" w:customStyle="1" w:styleId="A6E206E8A1A0493DA64C5B32A615BCB8">
    <w:name w:val="A6E206E8A1A0493DA64C5B32A615BCB8"/>
  </w:style>
  <w:style w:type="paragraph" w:customStyle="1" w:styleId="C1E6091ED6A54789A21190C3C65BF067">
    <w:name w:val="C1E6091ED6A54789A21190C3C65BF067"/>
  </w:style>
  <w:style w:type="paragraph" w:customStyle="1" w:styleId="35447E2A7DA64CB1965B12169F088FBD">
    <w:name w:val="35447E2A7DA64CB1965B12169F088FBD"/>
  </w:style>
  <w:style w:type="paragraph" w:customStyle="1" w:styleId="DB345A6452964E13B23A32F702AF0E0E">
    <w:name w:val="DB345A6452964E13B23A32F702AF0E0E"/>
  </w:style>
  <w:style w:type="paragraph" w:customStyle="1" w:styleId="62A3FF6E4A0C48BA9825502E24CB2C1F">
    <w:name w:val="62A3FF6E4A0C48BA9825502E24CB2C1F"/>
  </w:style>
  <w:style w:type="paragraph" w:customStyle="1" w:styleId="1880420C8B2C402AA0060CC4C605D0F3">
    <w:name w:val="1880420C8B2C402AA0060CC4C605D0F3"/>
  </w:style>
  <w:style w:type="paragraph" w:customStyle="1" w:styleId="F02560DECD684B8A9074156E9D0D5D9F">
    <w:name w:val="F02560DECD684B8A9074156E9D0D5D9F"/>
  </w:style>
  <w:style w:type="paragraph" w:customStyle="1" w:styleId="B5CA4B9C8BBA4A8E933A673E13C7D9D3">
    <w:name w:val="B5CA4B9C8BBA4A8E933A673E13C7D9D3"/>
  </w:style>
  <w:style w:type="paragraph" w:customStyle="1" w:styleId="B35189BC50064B78ABAD216CC4322852">
    <w:name w:val="B35189BC50064B78ABAD216CC4322852"/>
  </w:style>
  <w:style w:type="paragraph" w:customStyle="1" w:styleId="BF28AF3FE3804F698788EE5435E6B2B1">
    <w:name w:val="BF28AF3FE3804F698788EE5435E6B2B1"/>
  </w:style>
  <w:style w:type="paragraph" w:customStyle="1" w:styleId="AD72AA003CC2485186D575CE990B8AAF">
    <w:name w:val="AD72AA003CC2485186D575CE990B8AAF"/>
  </w:style>
  <w:style w:type="paragraph" w:customStyle="1" w:styleId="DB74C597403B42A2A2D3AB912F9FC67C">
    <w:name w:val="DB74C597403B42A2A2D3AB912F9FC67C"/>
  </w:style>
  <w:style w:type="paragraph" w:customStyle="1" w:styleId="E977173884E14C7BADDC37F09A6F1630">
    <w:name w:val="E977173884E14C7BADDC37F09A6F1630"/>
  </w:style>
  <w:style w:type="paragraph" w:customStyle="1" w:styleId="6263394A051F4071A8262286F24F8863">
    <w:name w:val="6263394A051F4071A8262286F24F8863"/>
    <w:rsid w:val="003E09DF"/>
  </w:style>
  <w:style w:type="paragraph" w:customStyle="1" w:styleId="89DA0528875D4B60907C7DBCCB826052">
    <w:name w:val="89DA0528875D4B60907C7DBCCB826052"/>
    <w:rsid w:val="003E09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Street12, Krishna Nagar, Roorkee, Uttarakhand</CompanyAddress>
  <CompanyPhone>+91-9073509708</CompanyPhone>
  <CompanyFax/>
  <CompanyEmail>akhilgandhi@live.in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148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Gandhi</dc:creator>
  <cp:keywords/>
  <dc:description/>
  <cp:lastModifiedBy>Akhil Gandhi</cp:lastModifiedBy>
  <cp:revision>17</cp:revision>
  <dcterms:created xsi:type="dcterms:W3CDTF">2017-11-23T15:06:00Z</dcterms:created>
  <dcterms:modified xsi:type="dcterms:W3CDTF">2018-01-24T16:52:00Z</dcterms:modified>
  <cp:category/>
  <cp:contentStatus/>
</cp:coreProperties>
</file>